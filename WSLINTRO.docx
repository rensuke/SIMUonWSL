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4F1D" w14:textId="77777777" w:rsidR="00246426" w:rsidRDefault="00AA4D52">
      <w:pPr>
        <w:pStyle w:val="IEICE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42878" behindDoc="1" locked="0" layoutInCell="1" allowOverlap="1" wp14:anchorId="0BDAC5EF" wp14:editId="62E80BB5">
                <wp:simplePos x="0" y="0"/>
                <wp:positionH relativeFrom="column">
                  <wp:posOffset>57570</wp:posOffset>
                </wp:positionH>
                <wp:positionV relativeFrom="paragraph">
                  <wp:posOffset>-25745</wp:posOffset>
                </wp:positionV>
                <wp:extent cx="6133514" cy="1160585"/>
                <wp:effectExtent l="0" t="0" r="13335" b="8255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3514" cy="11605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3BD8E0" id="正方形/長方形 28" o:spid="_x0000_s1026" style="position:absolute;left:0;text-align:left;margin-left:4.55pt;margin-top:-2.05pt;width:482.95pt;height:91.4pt;z-index:-2516736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" filled="f" strokecolor="black [3213]" strokeweight="1pt"/>
            </w:pict>
          </mc:Fallback>
        </mc:AlternateContent>
      </w:r>
      <w:r w:rsidR="00F060B7">
        <w:rPr>
          <w:rFonts w:hint="eastAsia"/>
        </w:rPr>
        <w:t>第五回日本シムトラ学会</w:t>
      </w:r>
    </w:p>
    <w:p w14:paraId="21540047" w14:textId="77777777" w:rsidR="00246426" w:rsidRDefault="007656EB">
      <w:pPr>
        <w:pStyle w:val="IEICE0"/>
      </w:pPr>
      <w:r>
        <w:rPr>
          <w:rFonts w:hint="eastAsia"/>
        </w:rPr>
        <w:t>S</w:t>
      </w:r>
      <w:r>
        <w:t>imutrans</w:t>
      </w:r>
      <w:r>
        <w:t>のコンパイルを</w:t>
      </w:r>
      <w:r>
        <w:rPr>
          <w:rFonts w:hint="eastAsia"/>
        </w:rPr>
        <w:t>W</w:t>
      </w:r>
      <w:r>
        <w:t>indows Subsystem for Linux</w:t>
      </w:r>
      <w:r>
        <w:t>で</w:t>
      </w:r>
    </w:p>
    <w:p w14:paraId="2E9B571F" w14:textId="77777777" w:rsidR="00246426" w:rsidRDefault="00246426">
      <w:pPr>
        <w:pStyle w:val="IEICE1"/>
      </w:pPr>
    </w:p>
    <w:p w14:paraId="186A0400" w14:textId="77777777" w:rsidR="00246426" w:rsidRDefault="007656EB">
      <w:pPr>
        <w:pStyle w:val="IEICE2"/>
      </w:pPr>
      <w:r>
        <w:rPr>
          <w:rFonts w:hint="eastAsia"/>
        </w:rPr>
        <w:t>廉</w:t>
      </w:r>
      <w:r>
        <w:rPr>
          <w:rFonts w:hint="eastAsia"/>
        </w:rPr>
        <w:t>(</w:t>
      </w:r>
      <w:r>
        <w:t>Ren)</w:t>
      </w:r>
      <w:r w:rsidR="00F060B7">
        <w:rPr>
          <w:rFonts w:hint="eastAsia"/>
        </w:rPr>
        <w:t>（</w:t>
      </w:r>
      <w:r w:rsidR="00F060B7">
        <w:t>@</w:t>
      </w:r>
      <w:proofErr w:type="spellStart"/>
      <w:r>
        <w:t>osukoke</w:t>
      </w:r>
      <w:proofErr w:type="spellEnd"/>
      <w:r w:rsidR="00F060B7">
        <w:rPr>
          <w:rFonts w:hint="eastAsia"/>
        </w:rPr>
        <w:t>）</w:t>
      </w:r>
    </w:p>
    <w:p w14:paraId="36282F45" w14:textId="0CC94A18" w:rsidR="007656EB" w:rsidRDefault="00FA4FB5" w:rsidP="007656EB">
      <w:pPr>
        <w:pStyle w:val="IEICE3"/>
      </w:pPr>
      <w:r>
        <w:rPr>
          <w:rFonts w:hint="eastAsia"/>
        </w:rPr>
        <w:t>九龍会市原支部</w:t>
      </w:r>
    </w:p>
    <w:p w14:paraId="3EAA378B" w14:textId="77777777" w:rsidR="007656EB" w:rsidRDefault="007656EB" w:rsidP="007656EB">
      <w:pPr>
        <w:pStyle w:val="IEICE4"/>
        <w:jc w:val="left"/>
      </w:pPr>
    </w:p>
    <w:p w14:paraId="2321A24B" w14:textId="77777777" w:rsidR="007656EB" w:rsidRDefault="007656EB" w:rsidP="007656EB">
      <w:pPr>
        <w:pStyle w:val="IEICE5"/>
        <w:jc w:val="left"/>
      </w:pPr>
    </w:p>
    <w:p w14:paraId="5C5BE612" w14:textId="77777777" w:rsidR="007656EB" w:rsidRPr="007656EB" w:rsidRDefault="007656EB" w:rsidP="007656EB">
      <w:pPr>
        <w:pStyle w:val="IEICE5"/>
        <w:sectPr w:rsidR="007656EB" w:rsidRPr="007656EB" w:rsidSect="007656EB">
          <w:type w:val="continuous"/>
          <w:pgSz w:w="11900" w:h="16840" w:code="9"/>
          <w:pgMar w:top="1701" w:right="1021" w:bottom="1531" w:left="1021" w:header="0" w:footer="0" w:gutter="0"/>
          <w:cols w:space="386"/>
        </w:sectPr>
      </w:pPr>
    </w:p>
    <w:p w14:paraId="4C961DAD" w14:textId="77777777" w:rsidR="00F060B7" w:rsidRPr="00F060B7" w:rsidRDefault="00F060B7" w:rsidP="007656EB">
      <w:pPr>
        <w:pStyle w:val="IEICE3"/>
        <w:jc w:val="left"/>
      </w:pPr>
    </w:p>
    <w:p w14:paraId="35FD4739" w14:textId="77777777" w:rsidR="00246426" w:rsidRDefault="00246426" w:rsidP="00C83E8A">
      <w:pPr>
        <w:pStyle w:val="IEICE10"/>
        <w:spacing w:line="276" w:lineRule="auto"/>
      </w:pPr>
      <w:r>
        <w:rPr>
          <w:rFonts w:hint="eastAsia"/>
        </w:rPr>
        <w:t>１．</w:t>
      </w:r>
      <w:r>
        <w:t xml:space="preserve"> </w:t>
      </w:r>
      <w:r>
        <w:rPr>
          <w:rFonts w:hint="eastAsia"/>
        </w:rPr>
        <w:t>まえがき</w:t>
      </w:r>
    </w:p>
    <w:p w14:paraId="50A21339" w14:textId="21DF74D1" w:rsidR="00246426" w:rsidRDefault="00E836B7" w:rsidP="00754153">
      <w:pPr>
        <w:pStyle w:val="IEICE"/>
        <w:spacing w:line="276" w:lineRule="auto"/>
        <w:jc w:val="left"/>
      </w:pPr>
      <w:r>
        <w:rPr>
          <w:rFonts w:hint="eastAsia"/>
        </w:rPr>
        <w:t>S</w:t>
      </w:r>
      <w:r>
        <w:t>imutrans</w:t>
      </w:r>
      <w:r w:rsidR="007656EB">
        <w:rPr>
          <w:rFonts w:hint="eastAsia"/>
        </w:rPr>
        <w:t>本体開発では、</w:t>
      </w:r>
      <w:r w:rsidR="00145019">
        <w:rPr>
          <w:rFonts w:hint="eastAsia"/>
        </w:rPr>
        <w:t>開発者の使用端末により</w:t>
      </w:r>
      <w:r w:rsidR="007656EB">
        <w:rPr>
          <w:rFonts w:hint="eastAsia"/>
        </w:rPr>
        <w:t>様々なコンパイル環境が用いられていると思われる。しかし、環境によっては特殊なコマンドを用いることや、困った際の情報が少ない</w:t>
      </w:r>
      <w:r w:rsidR="001C3DAC">
        <w:rPr>
          <w:rFonts w:hint="eastAsia"/>
        </w:rPr>
        <w:t>、情報が多い</w:t>
      </w:r>
      <w:r w:rsidR="00145019">
        <w:rPr>
          <w:rFonts w:hint="eastAsia"/>
        </w:rPr>
        <w:t>有名ソフトウェア（アプリ）や</w:t>
      </w:r>
      <w:r w:rsidR="001C3DAC">
        <w:rPr>
          <w:rFonts w:hint="eastAsia"/>
        </w:rPr>
        <w:t>各種</w:t>
      </w:r>
      <w:r w:rsidR="001C3DAC">
        <w:rPr>
          <w:rFonts w:hint="eastAsia"/>
        </w:rPr>
        <w:t>L</w:t>
      </w:r>
      <w:r w:rsidR="001C3DAC">
        <w:t>inux</w:t>
      </w:r>
      <w:r w:rsidR="001C3DAC">
        <w:rPr>
          <w:rFonts w:hint="eastAsia"/>
        </w:rPr>
        <w:t>系ディストリビューション（以後</w:t>
      </w:r>
      <w:r w:rsidR="001C3DAC">
        <w:rPr>
          <w:rFonts w:hint="eastAsia"/>
        </w:rPr>
        <w:t>L</w:t>
      </w:r>
      <w:r w:rsidR="001C3DAC">
        <w:t>inux</w:t>
      </w:r>
      <w:r w:rsidR="001C3DAC">
        <w:rPr>
          <w:rFonts w:hint="eastAsia"/>
        </w:rPr>
        <w:t>と省略）環境は</w:t>
      </w:r>
      <w:r w:rsidR="00145019">
        <w:rPr>
          <w:rFonts w:hint="eastAsia"/>
        </w:rPr>
        <w:t>導入までの</w:t>
      </w:r>
      <w:r w:rsidR="001C3DAC">
        <w:rPr>
          <w:rFonts w:hint="eastAsia"/>
        </w:rPr>
        <w:t>難易度が比較的高いということが考えられる。</w:t>
      </w:r>
    </w:p>
    <w:p w14:paraId="74C8506A" w14:textId="0A0AA5DB" w:rsidR="001C3DAC" w:rsidRPr="001C3DAC" w:rsidRDefault="007656EB" w:rsidP="001C3DAC">
      <w:pPr>
        <w:pStyle w:val="IEICE"/>
        <w:spacing w:line="276" w:lineRule="auto"/>
        <w:jc w:val="left"/>
      </w:pPr>
      <w:r>
        <w:rPr>
          <w:rFonts w:hint="eastAsia"/>
        </w:rPr>
        <w:t>当発表では、</w:t>
      </w:r>
      <w:r w:rsidR="00966F95">
        <w:rPr>
          <w:rFonts w:hint="eastAsia"/>
        </w:rPr>
        <w:t>W</w:t>
      </w:r>
      <w:r w:rsidR="00966F95">
        <w:t>indows10</w:t>
      </w:r>
      <w:r w:rsidR="00966F95">
        <w:rPr>
          <w:rFonts w:hint="eastAsia"/>
        </w:rPr>
        <w:t>の大型アップデートにより</w:t>
      </w:r>
      <w:r w:rsidR="00754153">
        <w:rPr>
          <w:rFonts w:hint="eastAsia"/>
        </w:rPr>
        <w:t>（</w:t>
      </w:r>
      <w:r w:rsidR="00754153">
        <w:rPr>
          <w:rFonts w:hint="eastAsia"/>
        </w:rPr>
        <w:t>C</w:t>
      </w:r>
      <w:r w:rsidR="00754153">
        <w:t>UI</w:t>
      </w:r>
      <w:r w:rsidR="00754153">
        <w:rPr>
          <w:rFonts w:hint="eastAsia"/>
        </w:rPr>
        <w:t>環境のみではあるが）</w:t>
      </w:r>
      <w:r w:rsidR="00966F95">
        <w:rPr>
          <w:rFonts w:hint="eastAsia"/>
        </w:rPr>
        <w:t>L</w:t>
      </w:r>
      <w:r w:rsidR="00966F95">
        <w:t>inux</w:t>
      </w:r>
      <w:r w:rsidR="00966F95">
        <w:rPr>
          <w:rFonts w:hint="eastAsia"/>
        </w:rPr>
        <w:t>が</w:t>
      </w:r>
      <w:r w:rsidR="00145019">
        <w:rPr>
          <w:rFonts w:hint="eastAsia"/>
        </w:rPr>
        <w:t>前述の状況に比べ</w:t>
      </w:r>
      <w:r w:rsidR="00966F95">
        <w:rPr>
          <w:rFonts w:hint="eastAsia"/>
        </w:rPr>
        <w:t>比較的手軽に利用出来るようになった事を踏まえ、</w:t>
      </w:r>
      <w:r w:rsidR="00145019">
        <w:rPr>
          <w:rFonts w:hint="eastAsia"/>
        </w:rPr>
        <w:t>Linux</w:t>
      </w:r>
      <w:r w:rsidR="00966F95">
        <w:rPr>
          <w:rFonts w:hint="eastAsia"/>
        </w:rPr>
        <w:t>アプリを用いた開発環境構築方法を解説する。</w:t>
      </w:r>
      <w:r w:rsidR="001C3DAC">
        <w:br/>
      </w:r>
      <w:r w:rsidR="001C3DAC">
        <w:rPr>
          <w:rFonts w:hint="eastAsia"/>
        </w:rPr>
        <w:t>なお、当スライドでは</w:t>
      </w:r>
      <w:r w:rsidR="001C3DAC">
        <w:rPr>
          <w:rFonts w:hint="eastAsia"/>
        </w:rPr>
        <w:t>W</w:t>
      </w:r>
      <w:r w:rsidR="001C3DAC">
        <w:t>indows</w:t>
      </w:r>
      <w:r w:rsidR="001C3DAC">
        <w:rPr>
          <w:rFonts w:hint="eastAsia"/>
        </w:rPr>
        <w:t>上で</w:t>
      </w:r>
      <w:r w:rsidR="001C3DAC">
        <w:rPr>
          <w:rFonts w:hint="eastAsia"/>
        </w:rPr>
        <w:t>S</w:t>
      </w:r>
      <w:r w:rsidR="001C3DAC">
        <w:t>imutrans</w:t>
      </w:r>
      <w:r w:rsidR="001C3DAC">
        <w:rPr>
          <w:rFonts w:hint="eastAsia"/>
        </w:rPr>
        <w:t>を実行できるようクロスコンパイル環境の構築となる。</w:t>
      </w:r>
    </w:p>
    <w:p w14:paraId="43C1E320" w14:textId="77777777" w:rsidR="00966F95" w:rsidRDefault="00966F95" w:rsidP="00754153">
      <w:pPr>
        <w:pStyle w:val="IEICE"/>
        <w:spacing w:line="276" w:lineRule="auto"/>
        <w:jc w:val="left"/>
      </w:pPr>
    </w:p>
    <w:p w14:paraId="00331CC5" w14:textId="61EAE445" w:rsidR="00246426" w:rsidRDefault="00246426" w:rsidP="00C83E8A">
      <w:pPr>
        <w:pStyle w:val="IEICE10"/>
        <w:spacing w:line="276" w:lineRule="auto"/>
      </w:pPr>
      <w:r>
        <w:t xml:space="preserve">2 </w:t>
      </w:r>
      <w:r>
        <w:rPr>
          <w:rFonts w:hint="eastAsia"/>
        </w:rPr>
        <w:t>．</w:t>
      </w:r>
      <w:r w:rsidR="00145019">
        <w:rPr>
          <w:rFonts w:hint="eastAsia"/>
        </w:rPr>
        <w:t>当発表内容</w:t>
      </w:r>
      <w:r w:rsidR="00966F95">
        <w:rPr>
          <w:rFonts w:hint="eastAsia"/>
        </w:rPr>
        <w:t>で出来るようになること</w:t>
      </w:r>
    </w:p>
    <w:p w14:paraId="43E35263" w14:textId="6E36E233" w:rsidR="00966F95" w:rsidRDefault="00966F95" w:rsidP="00FA4FB5">
      <w:pPr>
        <w:pStyle w:val="IEICE"/>
        <w:numPr>
          <w:ilvl w:val="0"/>
          <w:numId w:val="3"/>
        </w:numPr>
        <w:spacing w:line="276" w:lineRule="auto"/>
      </w:pPr>
      <w:r>
        <w:rPr>
          <w:rFonts w:hint="eastAsia"/>
        </w:rPr>
        <w:t>W</w:t>
      </w:r>
      <w:r>
        <w:t>indows Subsystem for Linux</w:t>
      </w:r>
      <w:r w:rsidR="00754153">
        <w:rPr>
          <w:rFonts w:hint="eastAsia"/>
        </w:rPr>
        <w:t>（</w:t>
      </w:r>
      <w:r w:rsidR="00FA4FB5">
        <w:rPr>
          <w:rFonts w:hint="eastAsia"/>
        </w:rPr>
        <w:t>以後</w:t>
      </w:r>
      <w:r w:rsidR="00754153">
        <w:t>WSL</w:t>
      </w:r>
      <w:r w:rsidR="00FA4FB5">
        <w:rPr>
          <w:rFonts w:hint="eastAsia"/>
        </w:rPr>
        <w:t>と表記</w:t>
      </w:r>
      <w:r w:rsidR="00754153">
        <w:rPr>
          <w:rFonts w:hint="eastAsia"/>
        </w:rPr>
        <w:t>）</w:t>
      </w:r>
      <w:r>
        <w:rPr>
          <w:rFonts w:hint="eastAsia"/>
        </w:rPr>
        <w:t>の</w:t>
      </w:r>
      <w:r w:rsidR="00FA4FB5">
        <w:br/>
      </w:r>
      <w:r w:rsidR="00E836B7">
        <w:rPr>
          <w:rFonts w:hint="eastAsia"/>
        </w:rPr>
        <w:t>セットアップ</w:t>
      </w:r>
    </w:p>
    <w:p w14:paraId="02DC68E0" w14:textId="77777777" w:rsidR="00C14659" w:rsidRDefault="00C14659" w:rsidP="00FA4FB5">
      <w:pPr>
        <w:pStyle w:val="IEICE"/>
        <w:numPr>
          <w:ilvl w:val="0"/>
          <w:numId w:val="3"/>
        </w:numPr>
        <w:spacing w:line="276" w:lineRule="auto"/>
      </w:pPr>
      <w:r>
        <w:rPr>
          <w:rFonts w:hint="eastAsia"/>
        </w:rPr>
        <w:t>各種</w:t>
      </w:r>
      <w:r>
        <w:t>Linux</w:t>
      </w:r>
      <w:r>
        <w:rPr>
          <w:rFonts w:hint="eastAsia"/>
        </w:rPr>
        <w:t>のストアからのインストール</w:t>
      </w:r>
    </w:p>
    <w:p w14:paraId="5CB0111F" w14:textId="77777777" w:rsidR="00E836B7" w:rsidRDefault="00E836B7" w:rsidP="00FA4FB5">
      <w:pPr>
        <w:pStyle w:val="IEICE"/>
        <w:numPr>
          <w:ilvl w:val="0"/>
          <w:numId w:val="3"/>
        </w:numPr>
        <w:spacing w:line="276" w:lineRule="auto"/>
      </w:pPr>
      <w:r>
        <w:rPr>
          <w:rFonts w:hint="eastAsia"/>
        </w:rPr>
        <w:t>S</w:t>
      </w:r>
      <w:r>
        <w:t>imutrans</w:t>
      </w:r>
      <w:r>
        <w:rPr>
          <w:rFonts w:hint="eastAsia"/>
        </w:rPr>
        <w:t>のクロスコンパイル</w:t>
      </w:r>
      <w:r w:rsidR="00754153">
        <w:rPr>
          <w:rFonts w:hint="eastAsia"/>
        </w:rPr>
        <w:t>用</w:t>
      </w:r>
      <w:r>
        <w:rPr>
          <w:rFonts w:hint="eastAsia"/>
        </w:rPr>
        <w:t>環境の構築</w:t>
      </w:r>
    </w:p>
    <w:p w14:paraId="698DB17F" w14:textId="77777777" w:rsidR="00C14659" w:rsidRDefault="00C14659" w:rsidP="001D109C">
      <w:pPr>
        <w:pStyle w:val="IEICE"/>
        <w:spacing w:line="276" w:lineRule="auto"/>
        <w:jc w:val="left"/>
      </w:pPr>
      <w:r>
        <w:rPr>
          <w:rFonts w:hint="eastAsia"/>
        </w:rPr>
        <w:t>また、</w:t>
      </w:r>
      <w:r>
        <w:rPr>
          <w:rFonts w:hint="eastAsia"/>
        </w:rPr>
        <w:t>W</w:t>
      </w:r>
      <w:r>
        <w:t>SL</w:t>
      </w:r>
      <w:r>
        <w:rPr>
          <w:rFonts w:hint="eastAsia"/>
        </w:rPr>
        <w:t>セットアップと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インストールによりシェルスクリプト（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でいう</w:t>
      </w:r>
      <w:r>
        <w:rPr>
          <w:rFonts w:hint="eastAsia"/>
        </w:rPr>
        <w:t>b</w:t>
      </w:r>
      <w:r>
        <w:t>at</w:t>
      </w:r>
      <w:r>
        <w:rPr>
          <w:rFonts w:hint="eastAsia"/>
        </w:rPr>
        <w:t>ファイル）が利用可能になるため、人によっては自動</w:t>
      </w:r>
      <w:proofErr w:type="spellStart"/>
      <w:r>
        <w:rPr>
          <w:rFonts w:hint="eastAsia"/>
        </w:rPr>
        <w:t>p</w:t>
      </w:r>
      <w:r>
        <w:t>ak</w:t>
      </w:r>
      <w:proofErr w:type="spellEnd"/>
      <w:r>
        <w:rPr>
          <w:rFonts w:hint="eastAsia"/>
        </w:rPr>
        <w:t>化シェルスクリプトを作成できるようになる。</w:t>
      </w:r>
      <w:bookmarkStart w:id="0" w:name="_GoBack"/>
      <w:bookmarkEnd w:id="0"/>
    </w:p>
    <w:p w14:paraId="7BDF40CE" w14:textId="77777777" w:rsidR="00E836B7" w:rsidRPr="001D109C" w:rsidRDefault="00E836B7">
      <w:pPr>
        <w:pStyle w:val="a4"/>
        <w:rPr>
          <w:sz w:val="20"/>
        </w:rPr>
      </w:pPr>
    </w:p>
    <w:p w14:paraId="3EC61FB7" w14:textId="77777777" w:rsidR="00E836B7" w:rsidRPr="00E836B7" w:rsidRDefault="00E836B7" w:rsidP="00E836B7">
      <w:pPr>
        <w:pStyle w:val="IEICE10"/>
        <w:spacing w:line="276" w:lineRule="auto"/>
      </w:pPr>
      <w:r w:rsidRPr="00E836B7">
        <w:rPr>
          <w:rFonts w:hint="eastAsia"/>
        </w:rPr>
        <w:t>3</w:t>
      </w:r>
      <w:r w:rsidRPr="00E836B7">
        <w:t xml:space="preserve">. </w:t>
      </w:r>
      <w:r w:rsidRPr="00E836B7">
        <w:rPr>
          <w:rFonts w:hint="eastAsia"/>
        </w:rPr>
        <w:t>必要環境</w:t>
      </w:r>
    </w:p>
    <w:p w14:paraId="51BB7324" w14:textId="77777777" w:rsidR="00E836B7" w:rsidRDefault="00E836B7" w:rsidP="00E836B7">
      <w:pPr>
        <w:pStyle w:val="IEICE"/>
        <w:numPr>
          <w:ilvl w:val="0"/>
          <w:numId w:val="3"/>
        </w:numPr>
        <w:tabs>
          <w:tab w:val="left" w:pos="315"/>
        </w:tabs>
        <w:spacing w:line="276" w:lineRule="auto"/>
        <w:jc w:val="left"/>
        <w:rPr>
          <w:sz w:val="20"/>
        </w:rPr>
      </w:pPr>
      <w:r>
        <w:rPr>
          <w:rFonts w:hint="eastAsia"/>
          <w:sz w:val="20"/>
        </w:rPr>
        <w:t>W</w:t>
      </w:r>
      <w:r>
        <w:rPr>
          <w:sz w:val="20"/>
        </w:rPr>
        <w:t xml:space="preserve">indows 10 </w:t>
      </w:r>
      <w:r w:rsidRPr="00E836B7">
        <w:rPr>
          <w:rFonts w:hint="eastAsia"/>
        </w:rPr>
        <w:t>バージョン</w:t>
      </w:r>
      <w:r>
        <w:rPr>
          <w:rFonts w:hint="eastAsia"/>
          <w:sz w:val="20"/>
        </w:rPr>
        <w:t>1</w:t>
      </w:r>
      <w:r>
        <w:rPr>
          <w:sz w:val="20"/>
        </w:rPr>
        <w:t>709</w:t>
      </w:r>
      <w:r>
        <w:rPr>
          <w:rFonts w:hint="eastAsia"/>
          <w:sz w:val="20"/>
        </w:rPr>
        <w:t>(</w:t>
      </w:r>
      <w:r>
        <w:rPr>
          <w:sz w:val="20"/>
        </w:rPr>
        <w:t>Build 16299)</w:t>
      </w:r>
      <w:r>
        <w:rPr>
          <w:rFonts w:hint="eastAsia"/>
          <w:sz w:val="20"/>
        </w:rPr>
        <w:t>以降</w:t>
      </w:r>
    </w:p>
    <w:p w14:paraId="1F3D06BE" w14:textId="77777777" w:rsidR="00E836B7" w:rsidRDefault="00E836B7" w:rsidP="00E836B7">
      <w:pPr>
        <w:pStyle w:val="IEICE"/>
        <w:numPr>
          <w:ilvl w:val="0"/>
          <w:numId w:val="3"/>
        </w:numPr>
        <w:tabs>
          <w:tab w:val="left" w:pos="315"/>
        </w:tabs>
        <w:spacing w:line="276" w:lineRule="auto"/>
        <w:jc w:val="left"/>
        <w:rPr>
          <w:sz w:val="20"/>
        </w:rPr>
      </w:pPr>
      <w:r>
        <w:rPr>
          <w:rFonts w:hint="eastAsia"/>
          <w:sz w:val="20"/>
        </w:rPr>
        <w:t>ネットワーク環境</w:t>
      </w:r>
    </w:p>
    <w:p w14:paraId="033878A0" w14:textId="77777777" w:rsidR="00E836B7" w:rsidRDefault="00754153" w:rsidP="00E836B7">
      <w:pPr>
        <w:pStyle w:val="IEICE"/>
        <w:numPr>
          <w:ilvl w:val="1"/>
          <w:numId w:val="3"/>
        </w:numPr>
        <w:tabs>
          <w:tab w:val="left" w:pos="315"/>
        </w:tabs>
        <w:spacing w:line="276" w:lineRule="auto"/>
        <w:jc w:val="left"/>
        <w:rPr>
          <w:sz w:val="20"/>
        </w:rPr>
      </w:pPr>
      <w:r>
        <w:rPr>
          <w:rFonts w:hint="eastAsia"/>
          <w:sz w:val="20"/>
        </w:rPr>
        <w:t>M</w:t>
      </w:r>
      <w:r>
        <w:rPr>
          <w:sz w:val="20"/>
        </w:rPr>
        <w:t>icrosoft</w:t>
      </w:r>
      <w:r>
        <w:rPr>
          <w:rFonts w:hint="eastAsia"/>
          <w:sz w:val="20"/>
        </w:rPr>
        <w:t xml:space="preserve"> </w:t>
      </w:r>
      <w:r>
        <w:rPr>
          <w:sz w:val="20"/>
        </w:rPr>
        <w:t>Store</w:t>
      </w:r>
      <w:r>
        <w:rPr>
          <w:rFonts w:hint="eastAsia"/>
          <w:sz w:val="20"/>
        </w:rPr>
        <w:t>での本体</w:t>
      </w:r>
      <w:r w:rsidR="00E836B7">
        <w:rPr>
          <w:rFonts w:hint="eastAsia"/>
          <w:sz w:val="20"/>
        </w:rPr>
        <w:t>ダウンロードと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W</w:t>
      </w:r>
      <w:r>
        <w:rPr>
          <w:sz w:val="20"/>
        </w:rPr>
        <w:t>SL</w:t>
      </w:r>
      <w:r w:rsidR="00E836B7">
        <w:rPr>
          <w:rFonts w:hint="eastAsia"/>
          <w:sz w:val="20"/>
        </w:rPr>
        <w:t>更新（</w:t>
      </w:r>
      <w:r w:rsidR="00E836B7">
        <w:rPr>
          <w:rFonts w:hint="eastAsia"/>
          <w:sz w:val="20"/>
        </w:rPr>
        <w:t>a</w:t>
      </w:r>
      <w:r w:rsidR="00E836B7">
        <w:rPr>
          <w:sz w:val="20"/>
        </w:rPr>
        <w:t>pt</w:t>
      </w:r>
      <w:r w:rsidR="00E836B7">
        <w:rPr>
          <w:rFonts w:hint="eastAsia"/>
          <w:sz w:val="20"/>
        </w:rPr>
        <w:t>コマンド）で使用します</w:t>
      </w:r>
    </w:p>
    <w:p w14:paraId="28783E2F" w14:textId="77777777" w:rsidR="00E836B7" w:rsidRDefault="00E836B7">
      <w:pPr>
        <w:pStyle w:val="a4"/>
        <w:rPr>
          <w:sz w:val="20"/>
        </w:rPr>
      </w:pPr>
    </w:p>
    <w:p w14:paraId="27F6636D" w14:textId="77777777" w:rsidR="00246426" w:rsidRDefault="008A60B1">
      <w:pPr>
        <w:pStyle w:val="a4"/>
        <w:rPr>
          <w:sz w:val="20"/>
        </w:rPr>
      </w:pPr>
      <w:r>
        <w:rPr>
          <w:sz w:val="20"/>
        </w:rPr>
        <w:br w:type="column"/>
      </w:r>
    </w:p>
    <w:p w14:paraId="3251089E" w14:textId="77777777" w:rsidR="00AA4D52" w:rsidRDefault="00AA4D52" w:rsidP="002E0704">
      <w:pPr>
        <w:pStyle w:val="IEICE10"/>
        <w:spacing w:line="312" w:lineRule="auto"/>
      </w:pPr>
      <w:r>
        <w:rPr>
          <w:rFonts w:hint="eastAsia"/>
        </w:rPr>
        <w:t>１．</w:t>
      </w:r>
      <w:r>
        <w:t xml:space="preserve"> </w:t>
      </w:r>
      <w:r>
        <w:rPr>
          <w:rFonts w:hint="eastAsia"/>
        </w:rPr>
        <w:t>I</w:t>
      </w:r>
      <w:r>
        <w:t>ntroduction</w:t>
      </w:r>
    </w:p>
    <w:p w14:paraId="69C45BD4" w14:textId="77777777" w:rsidR="00706556" w:rsidRDefault="00706556" w:rsidP="0046226E">
      <w:pPr>
        <w:pStyle w:val="IEICE"/>
        <w:spacing w:line="276" w:lineRule="auto"/>
      </w:pPr>
    </w:p>
    <w:p w14:paraId="2D03CA54" w14:textId="77777777" w:rsidR="00706556" w:rsidRDefault="00706556" w:rsidP="002E0704">
      <w:pPr>
        <w:spacing w:line="312" w:lineRule="auto"/>
      </w:pPr>
    </w:p>
    <w:p w14:paraId="0575CB17" w14:textId="77777777" w:rsidR="00706556" w:rsidRDefault="00706556" w:rsidP="002E0704">
      <w:pPr>
        <w:pStyle w:val="IEICE10"/>
        <w:spacing w:line="312" w:lineRule="auto"/>
      </w:pPr>
      <w:r>
        <w:rPr>
          <w:rFonts w:hint="eastAsia"/>
        </w:rPr>
        <w:t>2</w:t>
      </w:r>
      <w:r>
        <w:rPr>
          <w:rFonts w:hint="eastAsia"/>
        </w:rPr>
        <w:t>．</w:t>
      </w:r>
      <w:r>
        <w:t xml:space="preserve"> </w:t>
      </w:r>
    </w:p>
    <w:p w14:paraId="12FCEB47" w14:textId="77777777" w:rsidR="00706556" w:rsidRDefault="00706556" w:rsidP="002E0704">
      <w:pPr>
        <w:pStyle w:val="IEICE"/>
        <w:numPr>
          <w:ilvl w:val="0"/>
          <w:numId w:val="4"/>
        </w:numPr>
        <w:spacing w:line="312" w:lineRule="auto"/>
      </w:pPr>
    </w:p>
    <w:sectPr w:rsidR="00706556">
      <w:type w:val="continuous"/>
      <w:pgSz w:w="11900" w:h="16840" w:code="9"/>
      <w:pgMar w:top="1701" w:right="1021" w:bottom="1531" w:left="1021" w:header="0" w:footer="0" w:gutter="0"/>
      <w:cols w:num="2" w:space="3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84DE4" w14:textId="77777777" w:rsidR="00625886" w:rsidRDefault="00625886"/>
  </w:endnote>
  <w:endnote w:type="continuationSeparator" w:id="0">
    <w:p w14:paraId="73E2F432" w14:textId="77777777" w:rsidR="00625886" w:rsidRDefault="00625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0B3275" w14:textId="77777777" w:rsidR="00625886" w:rsidRDefault="00625886">
      <w:r>
        <w:separator/>
      </w:r>
    </w:p>
  </w:footnote>
  <w:footnote w:type="continuationSeparator" w:id="0">
    <w:p w14:paraId="74DFCF19" w14:textId="77777777" w:rsidR="00625886" w:rsidRDefault="00625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E3AF6"/>
    <w:multiLevelType w:val="hybridMultilevel"/>
    <w:tmpl w:val="D32A99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346C2F"/>
    <w:multiLevelType w:val="hybridMultilevel"/>
    <w:tmpl w:val="41106C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40F1870"/>
    <w:multiLevelType w:val="hybridMultilevel"/>
    <w:tmpl w:val="8DA4693E"/>
    <w:lvl w:ilvl="0" w:tplc="E8BC2EB4">
      <w:start w:val="1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eastAsia="ＭＳ 明朝" w:hint="eastAsia"/>
      </w:rPr>
    </w:lvl>
    <w:lvl w:ilvl="1" w:tplc="1DB85AF8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32880D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424A95F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C3925BFE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BD2E74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E9424AA0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4FA629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822FEE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7B3613AD"/>
    <w:multiLevelType w:val="hybridMultilevel"/>
    <w:tmpl w:val="57E67B38"/>
    <w:lvl w:ilvl="0" w:tplc="A83467A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hint="eastAsia"/>
      </w:rPr>
    </w:lvl>
    <w:lvl w:ilvl="1" w:tplc="C7D4C304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A929EA2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A4C8164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6D78EBF4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6D6639D2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956A6D4A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4CA8FE4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B670737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intFractionalCharacterWidth/>
  <w:embedSystemFonts/>
  <w:bordersDoNotSurroundHeader/>
  <w:bordersDoNotSurroundFooter/>
  <w:proofState w:spelling="clean" w:grammar="dirty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199"/>
  <w:hyphenationZone w:val="0"/>
  <w:doNotHyphenateCaps/>
  <w:drawingGridHorizontalSpacing w:val="105"/>
  <w:drawingGridVerticalSpacing w:val="143"/>
  <w:displayHorizontalDrawingGridEvery w:val="0"/>
  <w:displayVerticalDrawingGridEvery w:val="2"/>
  <w:doNotShadeFormData/>
  <w:noPunctuationKerning/>
  <w:characterSpacingControl w:val="doNotCompress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BF"/>
    <w:rsid w:val="00145019"/>
    <w:rsid w:val="001C3DAC"/>
    <w:rsid w:val="001D109C"/>
    <w:rsid w:val="001E215A"/>
    <w:rsid w:val="00246426"/>
    <w:rsid w:val="002B5CBD"/>
    <w:rsid w:val="002E0704"/>
    <w:rsid w:val="00303AF4"/>
    <w:rsid w:val="003972F4"/>
    <w:rsid w:val="003A17D8"/>
    <w:rsid w:val="00423EA4"/>
    <w:rsid w:val="0046226E"/>
    <w:rsid w:val="00465BC2"/>
    <w:rsid w:val="004A79BF"/>
    <w:rsid w:val="00625886"/>
    <w:rsid w:val="006875B6"/>
    <w:rsid w:val="00706556"/>
    <w:rsid w:val="00711D5A"/>
    <w:rsid w:val="00754153"/>
    <w:rsid w:val="007656EB"/>
    <w:rsid w:val="008A60B1"/>
    <w:rsid w:val="008C1751"/>
    <w:rsid w:val="00966F95"/>
    <w:rsid w:val="009A4018"/>
    <w:rsid w:val="00A16EAF"/>
    <w:rsid w:val="00AA4D52"/>
    <w:rsid w:val="00B274E8"/>
    <w:rsid w:val="00B5695D"/>
    <w:rsid w:val="00C14659"/>
    <w:rsid w:val="00C83E8A"/>
    <w:rsid w:val="00CF5B85"/>
    <w:rsid w:val="00D36B82"/>
    <w:rsid w:val="00D509FB"/>
    <w:rsid w:val="00E05589"/>
    <w:rsid w:val="00E836B7"/>
    <w:rsid w:val="00F060B7"/>
    <w:rsid w:val="00F94381"/>
    <w:rsid w:val="00FA4FB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2CA4E9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FB5"/>
    <w:pPr>
      <w:widowControl w:val="0"/>
    </w:pPr>
    <w:rPr>
      <w:rFonts w:asciiTheme="minorHAnsi" w:eastAsiaTheme="minorEastAsia" w:hAnsiTheme="minorHAnsi" w:cstheme="minorHAns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  <w:rsid w:val="00FA4FB5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A4FB5"/>
  </w:style>
  <w:style w:type="paragraph" w:customStyle="1" w:styleId="IEICE">
    <w:name w:val="IEICE本文"/>
    <w:pPr>
      <w:adjustRightInd w:val="0"/>
      <w:spacing w:line="240" w:lineRule="exact"/>
      <w:ind w:firstLine="180"/>
      <w:jc w:val="both"/>
      <w:textAlignment w:val="baseline"/>
    </w:pPr>
    <w:rPr>
      <w:rFonts w:ascii="Times New Roman"/>
      <w:sz w:val="18"/>
    </w:rPr>
  </w:style>
  <w:style w:type="paragraph" w:customStyle="1" w:styleId="IEICE0">
    <w:name w:val="IEICEタイトル"/>
    <w:basedOn w:val="IEICE"/>
    <w:next w:val="IEICE1"/>
    <w:pPr>
      <w:spacing w:before="200" w:line="240" w:lineRule="auto"/>
      <w:ind w:firstLine="0"/>
      <w:jc w:val="center"/>
    </w:pPr>
    <w:rPr>
      <w:sz w:val="32"/>
    </w:rPr>
  </w:style>
  <w:style w:type="paragraph" w:customStyle="1" w:styleId="IEICE1">
    <w:name w:val="IEICEタイトル英"/>
    <w:basedOn w:val="IEICE"/>
    <w:next w:val="IEICE2"/>
    <w:pPr>
      <w:spacing w:line="240" w:lineRule="auto"/>
      <w:ind w:firstLine="0"/>
      <w:jc w:val="center"/>
    </w:pPr>
    <w:rPr>
      <w:sz w:val="24"/>
    </w:rPr>
  </w:style>
  <w:style w:type="paragraph" w:customStyle="1" w:styleId="IEICE2">
    <w:name w:val="IEICE筆者"/>
    <w:basedOn w:val="IEICE"/>
    <w:next w:val="IEICE3"/>
    <w:pPr>
      <w:tabs>
        <w:tab w:val="center" w:pos="3544"/>
        <w:tab w:val="center" w:pos="6521"/>
      </w:tabs>
      <w:spacing w:before="100" w:line="240" w:lineRule="auto"/>
      <w:ind w:firstLine="0"/>
      <w:jc w:val="center"/>
    </w:pPr>
  </w:style>
  <w:style w:type="paragraph" w:customStyle="1" w:styleId="IEICE3">
    <w:name w:val="IEICE筆者英"/>
    <w:basedOn w:val="IEICE2"/>
    <w:next w:val="IEICE4"/>
    <w:pPr>
      <w:spacing w:before="0"/>
    </w:pPr>
  </w:style>
  <w:style w:type="paragraph" w:customStyle="1" w:styleId="IEICE4">
    <w:name w:val="IEICE所属"/>
    <w:basedOn w:val="IEICE2"/>
    <w:next w:val="IEICE5"/>
  </w:style>
  <w:style w:type="paragraph" w:customStyle="1" w:styleId="IEICE5">
    <w:name w:val="IEICE所属英"/>
    <w:basedOn w:val="IEICE4"/>
    <w:pPr>
      <w:spacing w:before="0"/>
    </w:pPr>
  </w:style>
  <w:style w:type="paragraph" w:customStyle="1" w:styleId="IEICE10">
    <w:name w:val="IEICE見出し1"/>
    <w:basedOn w:val="IEICE"/>
    <w:next w:val="IEICE"/>
    <w:pPr>
      <w:keepNext/>
      <w:tabs>
        <w:tab w:val="left" w:pos="360"/>
      </w:tabs>
      <w:spacing w:before="200" w:after="80"/>
      <w:ind w:firstLine="0"/>
    </w:pPr>
    <w:rPr>
      <w:rFonts w:ascii="Arial" w:eastAsia="ＭＳ ゴシック" w:hAnsi="Arial"/>
      <w:sz w:val="22"/>
    </w:rPr>
  </w:style>
  <w:style w:type="paragraph" w:styleId="a3">
    <w:name w:val="Body Text"/>
    <w:basedOn w:val="a"/>
    <w:pPr>
      <w:spacing w:line="240" w:lineRule="atLeast"/>
      <w:jc w:val="center"/>
    </w:pPr>
    <w:rPr>
      <w:rFonts w:ascii="ＭＳ 明朝" w:hAnsi="ＭＳ Ｐ明朝"/>
      <w:sz w:val="16"/>
    </w:rPr>
  </w:style>
  <w:style w:type="paragraph" w:customStyle="1" w:styleId="a4">
    <w:name w:val="注意事項"/>
    <w:basedOn w:val="a"/>
  </w:style>
  <w:style w:type="paragraph" w:styleId="2">
    <w:name w:val="Body Text 2"/>
    <w:basedOn w:val="a"/>
  </w:style>
  <w:style w:type="paragraph" w:styleId="a5">
    <w:name w:val="header"/>
    <w:basedOn w:val="a"/>
    <w:link w:val="a6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303AF4"/>
    <w:rPr>
      <w:rFonts w:ascii="Century" w:eastAsia="ＭＳ 明朝" w:hAnsi="Century" w:cs="Times New Roman"/>
      <w:kern w:val="2"/>
      <w:sz w:val="21"/>
      <w:szCs w:val="22"/>
    </w:rPr>
  </w:style>
  <w:style w:type="paragraph" w:styleId="a7">
    <w:name w:val="footer"/>
    <w:basedOn w:val="a"/>
    <w:link w:val="a8"/>
    <w:uiPriority w:val="99"/>
    <w:unhideWhenUsed/>
    <w:rsid w:val="00303AF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303AF4"/>
    <w:rPr>
      <w:rFonts w:ascii="Century" w:eastAsia="ＭＳ 明朝" w:hAnsi="Century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FDE124-25B7-4915-A5E5-C2C832E17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2003-12-17T04:51:00Z</cp:lastPrinted>
  <dcterms:created xsi:type="dcterms:W3CDTF">2019-05-15T10:25:00Z</dcterms:created>
  <dcterms:modified xsi:type="dcterms:W3CDTF">2019-05-25T16:08:00Z</dcterms:modified>
  <cp:category/>
</cp:coreProperties>
</file>